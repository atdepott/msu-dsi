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4B" w:rsidRDefault="008E3BC0" w:rsidP="008E3BC0">
      <w:pPr>
        <w:pStyle w:val="Heading1"/>
      </w:pPr>
      <w:proofErr w:type="spellStart"/>
      <w:r>
        <w:t>CherryPy</w:t>
      </w:r>
      <w:proofErr w:type="spellEnd"/>
    </w:p>
    <w:p w:rsidR="008E3BC0" w:rsidRDefault="008E3BC0" w:rsidP="008E3BC0">
      <w:r>
        <w:t xml:space="preserve">Ashley </w:t>
      </w:r>
      <w:proofErr w:type="spellStart"/>
      <w:r>
        <w:t>DePottey</w:t>
      </w:r>
      <w:proofErr w:type="spellEnd"/>
    </w:p>
    <w:p w:rsidR="008E3BC0" w:rsidRPr="008E3BC0" w:rsidRDefault="008E3BC0" w:rsidP="008E3BC0">
      <w:r>
        <w:t>May 14, 2015</w:t>
      </w:r>
      <w:bookmarkStart w:id="0" w:name="_GoBack"/>
      <w:bookmarkEnd w:id="0"/>
    </w:p>
    <w:p w:rsidR="008E3BC0" w:rsidRDefault="008E3BC0" w:rsidP="008E3BC0"/>
    <w:p w:rsidR="008E3BC0" w:rsidRDefault="008E3BC0" w:rsidP="008E3B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To update the python code in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CherryPy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service 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dsiweb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:rsidR="008E3BC0" w:rsidRDefault="008E3BC0" w:rsidP="008E3B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Run command prompt as administrator</w:t>
      </w:r>
    </w:p>
    <w:p w:rsidR="008E3BC0" w:rsidRDefault="008E3BC0" w:rsidP="008E3B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cd c:\anaconda</w:t>
      </w:r>
    </w:p>
    <w:p w:rsidR="008E3BC0" w:rsidRDefault="008E3BC0" w:rsidP="008E3B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Check the python version: </w:t>
      </w:r>
      <w:r>
        <w:rPr>
          <w:rFonts w:ascii="Consolas" w:hAnsi="Consolas" w:cs="Consolas"/>
          <w:color w:val="000000"/>
          <w:sz w:val="23"/>
          <w:szCs w:val="23"/>
        </w:rPr>
        <w:t>python --version</w:t>
      </w:r>
      <w:r>
        <w:rPr>
          <w:rFonts w:ascii="Arial" w:hAnsi="Arial" w:cs="Arial"/>
          <w:color w:val="000000"/>
          <w:sz w:val="23"/>
          <w:szCs w:val="23"/>
        </w:rPr>
        <w:t xml:space="preserve"> (should be 2.7.x)</w:t>
      </w:r>
    </w:p>
    <w:p w:rsidR="008E3BC0" w:rsidRDefault="008E3BC0" w:rsidP="008E3B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python c:\web\myweb.py install</w:t>
      </w:r>
    </w:p>
    <w:p w:rsidR="008E3BC0" w:rsidRDefault="008E3BC0" w:rsidP="008E3B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python c:\web\myweb.py stop</w:t>
      </w:r>
    </w:p>
    <w:p w:rsidR="008E3BC0" w:rsidRDefault="008E3BC0" w:rsidP="008E3B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python c:\web\myweb.py start</w:t>
      </w:r>
    </w:p>
    <w:p w:rsidR="008E3BC0" w:rsidRPr="008E3BC0" w:rsidRDefault="008E3BC0" w:rsidP="008E3BC0"/>
    <w:sectPr w:rsidR="008E3BC0" w:rsidRPr="008E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93174"/>
    <w:multiLevelType w:val="multilevel"/>
    <w:tmpl w:val="CDBE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C0"/>
    <w:rsid w:val="006C284B"/>
    <w:rsid w:val="008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1F89-2E41-4640-A8BC-80A35E39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3B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potte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DePottey, Ashley</dc:creator>
  <cp:keywords/>
  <dc:description/>
  <cp:lastModifiedBy>DePottey, Ashley</cp:lastModifiedBy>
  <cp:revision>1</cp:revision>
  <dcterms:created xsi:type="dcterms:W3CDTF">2015-05-14T19:30:00Z</dcterms:created>
  <dcterms:modified xsi:type="dcterms:W3CDTF">2015-05-14T19:31:00Z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